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0"/>
        <w:tblW w:w="1052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00" w:firstRow="0" w:lastRow="0" w:firstColumn="0" w:lastColumn="0" w:noHBand="0" w:noVBand="1"/>
      </w:tblPr>
      <w:tblGrid>
        <w:gridCol w:w="7735"/>
        <w:gridCol w:w="2790"/>
      </w:tblGrid>
      <w:tr w:rsidR="00060469" w:rsidRPr="0077256B" w14:paraId="6163CCC0" w14:textId="77777777" w:rsidTr="00325C61">
        <w:trPr>
          <w:trHeight w:val="517"/>
        </w:trPr>
        <w:tc>
          <w:tcPr>
            <w:tcW w:w="7735" w:type="dxa"/>
            <w:vMerge w:val="restart"/>
          </w:tcPr>
          <w:p w14:paraId="7764FCBB" w14:textId="77777777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  <w:b/>
              </w:rPr>
              <w:t>Apellido y Nombres</w:t>
            </w:r>
            <w:r w:rsidRPr="0077256B">
              <w:rPr>
                <w:rFonts w:eastAsia="Verdana" w:cs="Calibri Light"/>
              </w:rPr>
              <w:t xml:space="preserve">: </w:t>
            </w:r>
          </w:p>
        </w:tc>
        <w:tc>
          <w:tcPr>
            <w:tcW w:w="2790" w:type="dxa"/>
          </w:tcPr>
          <w:p w14:paraId="78409A13" w14:textId="77777777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</w:rPr>
              <w:t>Legajo:</w:t>
            </w:r>
          </w:p>
        </w:tc>
      </w:tr>
      <w:tr w:rsidR="00060469" w:rsidRPr="0077256B" w14:paraId="15E3997B" w14:textId="77777777" w:rsidTr="00325C61">
        <w:tc>
          <w:tcPr>
            <w:tcW w:w="7735" w:type="dxa"/>
            <w:vMerge/>
          </w:tcPr>
          <w:p w14:paraId="4CB2D9B6" w14:textId="77777777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</w:p>
        </w:tc>
        <w:tc>
          <w:tcPr>
            <w:tcW w:w="2790" w:type="dxa"/>
          </w:tcPr>
          <w:p w14:paraId="0456ED8B" w14:textId="77777777" w:rsidR="00060469" w:rsidRPr="0077256B" w:rsidRDefault="00060469" w:rsidP="00060469">
            <w:pPr>
              <w:tabs>
                <w:tab w:val="left" w:pos="0"/>
              </w:tabs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</w:rPr>
              <w:t>Curso</w:t>
            </w:r>
            <w:r w:rsidRPr="0077256B">
              <w:rPr>
                <w:rFonts w:cs="Calibri Light"/>
              </w:rPr>
              <w:t>:</w:t>
            </w:r>
            <w:r w:rsidRPr="0077256B">
              <w:rPr>
                <w:rFonts w:cs="Calibri Light"/>
              </w:rPr>
              <w:tab/>
              <w:t xml:space="preserve"> </w:t>
            </w:r>
          </w:p>
        </w:tc>
      </w:tr>
    </w:tbl>
    <w:p w14:paraId="5783CF0F" w14:textId="77777777" w:rsidR="00957958" w:rsidRPr="0077256B" w:rsidRDefault="001406BA">
      <w:pPr>
        <w:pStyle w:val="Ttulo3"/>
        <w:keepNext/>
        <w:keepLines/>
        <w:tabs>
          <w:tab w:val="left" w:pos="8838"/>
        </w:tabs>
        <w:spacing w:before="200" w:line="240" w:lineRule="auto"/>
        <w:rPr>
          <w:rFonts w:ascii="Calibri Light" w:hAnsi="Calibri Light" w:cs="Calibri Light"/>
          <w:color w:val="4F81BD"/>
          <w:sz w:val="24"/>
          <w:szCs w:val="24"/>
        </w:rPr>
      </w:pPr>
      <w:r w:rsidRPr="0077256B">
        <w:rPr>
          <w:rFonts w:ascii="Calibri Light" w:hAnsi="Calibri Light" w:cs="Calibri Light"/>
          <w:color w:val="4F81BD"/>
          <w:sz w:val="24"/>
          <w:szCs w:val="24"/>
        </w:rPr>
        <w:t xml:space="preserve">Dominio: </w:t>
      </w:r>
    </w:p>
    <w:p w14:paraId="76AB684F" w14:textId="77777777" w:rsidR="00957958" w:rsidRPr="0077256B" w:rsidRDefault="00957958">
      <w:pPr>
        <w:ind w:firstLine="0"/>
        <w:rPr>
          <w:rFonts w:cs="Calibri Light"/>
        </w:rPr>
      </w:pPr>
    </w:p>
    <w:p w14:paraId="28CD9430" w14:textId="77777777" w:rsidR="00A17733" w:rsidRPr="00486FB0" w:rsidRDefault="00486FB0" w:rsidP="009A5A5D">
      <w:pPr>
        <w:pStyle w:val="Prrafodelista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line="276" w:lineRule="auto"/>
        <w:contextualSpacing w:val="0"/>
        <w:rPr>
          <w:b/>
          <w:bCs/>
        </w:rPr>
      </w:pPr>
      <w:r w:rsidRPr="00486FB0">
        <w:rPr>
          <w:rStyle w:val="Ninguno"/>
          <w:rFonts w:eastAsiaTheme="majorEastAsia"/>
          <w:b/>
          <w:bCs/>
        </w:rPr>
        <w:t>Clases de equivalencias</w:t>
      </w:r>
    </w:p>
    <w:p w14:paraId="71BAC815" w14:textId="77777777" w:rsidR="00EE03FB" w:rsidRDefault="00EE03FB">
      <w:pPr>
        <w:spacing w:after="200" w:line="276" w:lineRule="auto"/>
        <w:ind w:firstLine="0"/>
        <w:jc w:val="left"/>
        <w:rPr>
          <w:rFonts w:cs="Calibri Light"/>
          <w:b/>
          <w:sz w:val="28"/>
          <w:szCs w:val="28"/>
        </w:rPr>
      </w:pPr>
    </w:p>
    <w:tbl>
      <w:tblPr>
        <w:tblStyle w:val="TableNormal1"/>
        <w:tblW w:w="989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2109"/>
        <w:gridCol w:w="3710"/>
        <w:gridCol w:w="4072"/>
      </w:tblGrid>
      <w:tr w:rsidR="00726FFD" w14:paraId="37D92905" w14:textId="77777777" w:rsidTr="00950F68">
        <w:trPr>
          <w:trHeight w:val="619"/>
          <w:tblHeader/>
        </w:trPr>
        <w:tc>
          <w:tcPr>
            <w:tcW w:w="21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AB4E2" w14:textId="77777777"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Condición externa</w:t>
            </w:r>
          </w:p>
        </w:tc>
        <w:tc>
          <w:tcPr>
            <w:tcW w:w="37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A0144" w14:textId="77777777"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válidas</w:t>
            </w:r>
          </w:p>
        </w:tc>
        <w:tc>
          <w:tcPr>
            <w:tcW w:w="407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6C43" w14:textId="77777777"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inválidas</w:t>
            </w:r>
          </w:p>
        </w:tc>
      </w:tr>
      <w:tr w:rsidR="00726FFD" w:rsidRPr="006A22F7" w14:paraId="38DA75F6" w14:textId="77777777" w:rsidTr="00950F68">
        <w:tblPrEx>
          <w:shd w:val="clear" w:color="auto" w:fill="CED7E7"/>
        </w:tblPrEx>
        <w:trPr>
          <w:trHeight w:val="397"/>
        </w:trPr>
        <w:tc>
          <w:tcPr>
            <w:tcW w:w="9891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78733" w14:textId="77777777" w:rsidR="00726FFD" w:rsidRDefault="00726FFD" w:rsidP="00950F68">
            <w:pPr>
              <w:pStyle w:val="Cuerpo"/>
              <w:jc w:val="center"/>
            </w:pPr>
            <w:r>
              <w:rPr>
                <w:rStyle w:val="Ninguno"/>
                <w:sz w:val="20"/>
                <w:szCs w:val="20"/>
              </w:rPr>
              <w:t>CLASES DE EQUIVALENCIA DE ENTRADA</w:t>
            </w:r>
          </w:p>
        </w:tc>
      </w:tr>
      <w:tr w:rsidR="00726FFD" w:rsidRPr="006A22F7" w14:paraId="6E0961DE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C2E51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2B9AC00" w14:textId="77777777" w:rsidR="00726FFD" w:rsidRPr="00E103E3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80835EB" w14:textId="77777777" w:rsidR="00726FFD" w:rsidRPr="00E103E3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7F5D44A9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C7842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89E6A80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06860FB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33A41116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0128A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173F773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8E8BCEA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6E6E62E2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035AF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C88595C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5D8EFA6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34B1C493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45F0E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D4F65BE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9FEF2B5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7F04FB2C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F056F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B10387B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853B9A0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3560E91C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4D532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913D614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9087AEE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526F682E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B992F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0907AE3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1C73601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2A0DCEB1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C7FD0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FC00389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45488B8" w14:textId="77777777" w:rsidR="00726FFD" w:rsidRDefault="00726FFD" w:rsidP="00726FFD">
            <w:pPr>
              <w:ind w:firstLine="0"/>
              <w:rPr>
                <w:lang w:val="es-US"/>
              </w:rPr>
            </w:pPr>
          </w:p>
        </w:tc>
      </w:tr>
      <w:tr w:rsidR="00726FFD" w:rsidRPr="006A22F7" w14:paraId="4950ECEB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F1997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445A606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EFF0ADF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5966A190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DE064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3B64130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1EF6E49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68539595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0F040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91D970D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F38925B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5DFD2F12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E5DF4" w14:textId="77777777" w:rsidR="00726FFD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B8737E6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D785FBB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3D2B1FBD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3B0D6" w14:textId="77777777" w:rsidR="00726FFD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9A3DFC8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ECCAD8E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7F7BE2A5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D78F1" w14:textId="77777777" w:rsidR="00726FFD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4C582E1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83AB698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10E8F984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2D6D7" w14:textId="77777777" w:rsidR="00726FFD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DE8DC88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96132DC" w14:textId="77777777" w:rsidR="00726FFD" w:rsidRDefault="00726FFD" w:rsidP="00950F68">
            <w:pPr>
              <w:rPr>
                <w:lang w:val="es-US"/>
              </w:rPr>
            </w:pPr>
          </w:p>
        </w:tc>
      </w:tr>
    </w:tbl>
    <w:p w14:paraId="54B8FD64" w14:textId="77777777" w:rsidR="00726FFD" w:rsidRPr="00726FFD" w:rsidRDefault="00726FFD">
      <w:pPr>
        <w:spacing w:after="200" w:line="276" w:lineRule="auto"/>
        <w:ind w:firstLine="0"/>
        <w:jc w:val="left"/>
        <w:rPr>
          <w:rFonts w:cs="Calibri Light"/>
          <w:b/>
          <w:sz w:val="8"/>
          <w:szCs w:val="8"/>
        </w:rPr>
      </w:pPr>
    </w:p>
    <w:tbl>
      <w:tblPr>
        <w:tblStyle w:val="TableNormal2"/>
        <w:tblW w:w="989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09"/>
        <w:gridCol w:w="3710"/>
        <w:gridCol w:w="4072"/>
      </w:tblGrid>
      <w:tr w:rsidR="00726FFD" w14:paraId="72321853" w14:textId="77777777" w:rsidTr="00950F68">
        <w:trPr>
          <w:trHeight w:val="397"/>
        </w:trPr>
        <w:tc>
          <w:tcPr>
            <w:tcW w:w="9891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DC742" w14:textId="77777777" w:rsidR="00726FFD" w:rsidRDefault="00726FFD" w:rsidP="00950F68">
            <w:pPr>
              <w:pStyle w:val="Cuerpo"/>
              <w:ind w:firstLine="227"/>
              <w:jc w:val="center"/>
            </w:pPr>
            <w:r>
              <w:rPr>
                <w:rStyle w:val="Ninguno"/>
              </w:rPr>
              <w:t>CLASES DE EQUIVALENCIA DE SALIDA</w:t>
            </w:r>
          </w:p>
        </w:tc>
      </w:tr>
      <w:tr w:rsidR="00726FFD" w:rsidRPr="00E103E3" w14:paraId="61AE2799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C10D5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37E656A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3056986" w14:textId="77777777" w:rsidR="00726FFD" w:rsidRPr="00E103E3" w:rsidRDefault="00726FFD" w:rsidP="00950F68"/>
        </w:tc>
      </w:tr>
      <w:tr w:rsidR="00726FFD" w:rsidRPr="00E103E3" w14:paraId="04D1180C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20454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6DCEC00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4567B9E" w14:textId="77777777" w:rsidR="00726FFD" w:rsidRPr="00E103E3" w:rsidRDefault="00726FFD" w:rsidP="00950F68"/>
        </w:tc>
      </w:tr>
      <w:tr w:rsidR="00726FFD" w:rsidRPr="00E103E3" w14:paraId="6AE117CB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427F3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2CD79D5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FC7B114" w14:textId="77777777" w:rsidR="00726FFD" w:rsidRPr="00E103E3" w:rsidRDefault="00726FFD" w:rsidP="00950F68"/>
        </w:tc>
      </w:tr>
      <w:tr w:rsidR="00726FFD" w:rsidRPr="00E103E3" w14:paraId="4D9F0227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AA42E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8596608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8AC1B46" w14:textId="77777777" w:rsidR="00726FFD" w:rsidRPr="00E103E3" w:rsidRDefault="00726FFD" w:rsidP="00950F68"/>
        </w:tc>
      </w:tr>
      <w:tr w:rsidR="00726FFD" w:rsidRPr="00E103E3" w14:paraId="6FF2D02C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27512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CF22AC1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15EE137" w14:textId="77777777" w:rsidR="00726FFD" w:rsidRPr="00E103E3" w:rsidRDefault="00726FFD" w:rsidP="00950F68"/>
        </w:tc>
      </w:tr>
      <w:tr w:rsidR="00726FFD" w:rsidRPr="00E103E3" w14:paraId="51806344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915FA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03D0A89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0CA0722" w14:textId="77777777" w:rsidR="00726FFD" w:rsidRPr="00E103E3" w:rsidRDefault="00726FFD" w:rsidP="00950F68"/>
        </w:tc>
      </w:tr>
      <w:tr w:rsidR="00726FFD" w:rsidRPr="00E103E3" w14:paraId="3DD62508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CFF38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187E72E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5BC8F66" w14:textId="77777777" w:rsidR="00726FFD" w:rsidRPr="00E103E3" w:rsidRDefault="00726FFD" w:rsidP="00950F68"/>
        </w:tc>
      </w:tr>
      <w:tr w:rsidR="00726FFD" w:rsidRPr="00E103E3" w14:paraId="19913138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77534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53828CD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682234E" w14:textId="77777777" w:rsidR="00726FFD" w:rsidRPr="00E103E3" w:rsidRDefault="00726FFD" w:rsidP="00950F68"/>
        </w:tc>
      </w:tr>
      <w:tr w:rsidR="00726FFD" w:rsidRPr="00E103E3" w14:paraId="61706DD7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9E890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6FBD77E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686EE4A" w14:textId="77777777" w:rsidR="00726FFD" w:rsidRPr="00E103E3" w:rsidRDefault="00726FFD" w:rsidP="00950F68"/>
        </w:tc>
      </w:tr>
      <w:tr w:rsidR="00726FFD" w:rsidRPr="00E103E3" w14:paraId="67BC86C9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2AC98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01414BF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D6C887B" w14:textId="77777777" w:rsidR="00726FFD" w:rsidRPr="00E103E3" w:rsidRDefault="00726FFD" w:rsidP="00950F68"/>
        </w:tc>
      </w:tr>
      <w:tr w:rsidR="00726FFD" w:rsidRPr="00E103E3" w14:paraId="0C72C28C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BCC06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C1ED772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63C2561" w14:textId="77777777" w:rsidR="00726FFD" w:rsidRPr="00E103E3" w:rsidRDefault="00726FFD" w:rsidP="00950F68"/>
        </w:tc>
      </w:tr>
      <w:tr w:rsidR="00726FFD" w:rsidRPr="00E103E3" w14:paraId="5AE2A2AE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E3334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51F0A2A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2D5B08C" w14:textId="77777777" w:rsidR="00726FFD" w:rsidRPr="00E103E3" w:rsidRDefault="00726FFD" w:rsidP="00950F68"/>
        </w:tc>
      </w:tr>
    </w:tbl>
    <w:p w14:paraId="4387D36A" w14:textId="77777777" w:rsidR="00726FFD" w:rsidRDefault="00726FFD">
      <w:pPr>
        <w:spacing w:after="200" w:line="276" w:lineRule="auto"/>
        <w:ind w:firstLine="0"/>
        <w:jc w:val="left"/>
        <w:rPr>
          <w:rFonts w:cs="Calibri Light"/>
          <w:bCs/>
          <w:sz w:val="28"/>
          <w:szCs w:val="28"/>
        </w:rPr>
      </w:pPr>
    </w:p>
    <w:p w14:paraId="4CC6710F" w14:textId="77777777" w:rsidR="00726FFD" w:rsidRDefault="00726FFD">
      <w:pPr>
        <w:spacing w:after="200" w:line="276" w:lineRule="auto"/>
        <w:ind w:firstLine="0"/>
        <w:jc w:val="left"/>
        <w:rPr>
          <w:rFonts w:cs="Calibri Light"/>
          <w:bCs/>
          <w:sz w:val="28"/>
          <w:szCs w:val="28"/>
        </w:rPr>
      </w:pPr>
    </w:p>
    <w:p w14:paraId="73EC2756" w14:textId="77777777" w:rsidR="00307CBE" w:rsidRPr="00726FFD" w:rsidRDefault="00307CBE" w:rsidP="00726FFD">
      <w:pPr>
        <w:ind w:firstLine="0"/>
        <w:rPr>
          <w:rFonts w:eastAsia="Times New Roman" w:cs="Times New Roman"/>
          <w:szCs w:val="24"/>
          <w:lang w:eastAsia="ar-SA"/>
        </w:rPr>
        <w:sectPr w:rsidR="00307CBE" w:rsidRPr="00726FFD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391" w:right="760" w:bottom="630" w:left="851" w:header="347" w:footer="576" w:gutter="0"/>
          <w:pgNumType w:start="1"/>
          <w:cols w:space="720"/>
          <w:titlePg/>
        </w:sectPr>
      </w:pPr>
    </w:p>
    <w:p w14:paraId="45ADF4BE" w14:textId="77777777" w:rsidR="00726FFD" w:rsidRPr="00C71BDC" w:rsidRDefault="00CB3320" w:rsidP="00726FFD">
      <w:pPr>
        <w:pStyle w:val="Prrafode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contextualSpacing w:val="0"/>
        <w:rPr>
          <w:b/>
          <w:bCs/>
        </w:rPr>
      </w:pPr>
      <w:r>
        <w:rPr>
          <w:b/>
          <w:bCs/>
        </w:rPr>
        <w:lastRenderedPageBreak/>
        <w:t>Testing de Caja Negra</w:t>
      </w:r>
    </w:p>
    <w:p w14:paraId="3D930972" w14:textId="77777777" w:rsidR="006010B2" w:rsidRDefault="006010B2">
      <w:pPr>
        <w:rPr>
          <w:rFonts w:cs="Calibri Light"/>
          <w:b/>
          <w:color w:val="000000"/>
          <w:highlight w:val="yellow"/>
        </w:rPr>
      </w:pPr>
    </w:p>
    <w:tbl>
      <w:tblPr>
        <w:tblStyle w:val="TableNormal1"/>
        <w:tblW w:w="16586" w:type="dxa"/>
        <w:tblInd w:w="-29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568"/>
        <w:gridCol w:w="1134"/>
        <w:gridCol w:w="1843"/>
        <w:gridCol w:w="3118"/>
        <w:gridCol w:w="4820"/>
        <w:gridCol w:w="5103"/>
      </w:tblGrid>
      <w:tr w:rsidR="00C71BDC" w14:paraId="0A5001C6" w14:textId="77777777" w:rsidTr="00C71BDC">
        <w:trPr>
          <w:trHeight w:val="1460"/>
          <w:tblHeader/>
        </w:trPr>
        <w:tc>
          <w:tcPr>
            <w:tcW w:w="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vAlign w:val="center"/>
          </w:tcPr>
          <w:p w14:paraId="4CDE2DE2" w14:textId="77777777" w:rsidR="00C71BDC" w:rsidRPr="00C71BDC" w:rsidRDefault="00C71BDC" w:rsidP="00C71BDC">
            <w:pPr>
              <w:pStyle w:val="Cuerpo"/>
              <w:jc w:val="center"/>
              <w:rPr>
                <w:rStyle w:val="Ninguno"/>
                <w:rFonts w:ascii="Calibri" w:eastAsia="Calibri" w:hAnsi="Calibri" w:cs="Calibri"/>
                <w:b/>
                <w:bCs/>
              </w:rPr>
            </w:pPr>
            <w:r w:rsidRPr="00C71BDC">
              <w:rPr>
                <w:rStyle w:val="Ninguno"/>
                <w:rFonts w:ascii="Calibri" w:eastAsia="Calibri" w:hAnsi="Calibri" w:cs="Calibri"/>
                <w:b/>
                <w:bCs/>
              </w:rPr>
              <w:lastRenderedPageBreak/>
              <w:t>ID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vAlign w:val="center"/>
          </w:tcPr>
          <w:p w14:paraId="02931E48" w14:textId="77777777" w:rsidR="00C71BDC" w:rsidRPr="00C71BDC" w:rsidRDefault="00C71BDC" w:rsidP="00C71BDC">
            <w:pPr>
              <w:pStyle w:val="Cuerpo"/>
              <w:jc w:val="center"/>
              <w:rPr>
                <w:rStyle w:val="Ninguno"/>
                <w:rFonts w:ascii="Calibri" w:eastAsia="Calibri" w:hAnsi="Calibri" w:cs="Calibri"/>
                <w:b/>
                <w:bCs/>
              </w:rPr>
            </w:pPr>
            <w:r w:rsidRPr="00C71BDC">
              <w:rPr>
                <w:rStyle w:val="Ninguno"/>
                <w:rFonts w:ascii="Calibri" w:eastAsia="Calibri" w:hAnsi="Calibri" w:cs="Calibri"/>
                <w:b/>
                <w:bCs/>
              </w:rPr>
              <w:t>Prioridad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FD6833" w14:textId="77777777" w:rsidR="00C71BDC" w:rsidRDefault="00C71BDC" w:rsidP="00C71BDC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</w:rPr>
              <w:t>Nombre del Caso de Prueba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9367A2" w14:textId="77777777" w:rsidR="00C71BDC" w:rsidRDefault="00C71BDC" w:rsidP="00C71BDC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</w:rPr>
              <w:t>Precondiciones</w:t>
            </w: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FBB367" w14:textId="77777777" w:rsidR="00C71BDC" w:rsidRDefault="00C71BDC" w:rsidP="00C71BDC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</w:rPr>
              <w:t>Pasos</w:t>
            </w:r>
          </w:p>
        </w:tc>
        <w:tc>
          <w:tcPr>
            <w:tcW w:w="51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1E5282" w14:textId="77777777" w:rsidR="00C71BDC" w:rsidRDefault="00C71BDC" w:rsidP="00C71BDC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</w:rPr>
              <w:t>Resultado esperado</w:t>
            </w:r>
          </w:p>
        </w:tc>
      </w:tr>
      <w:tr w:rsidR="00C71BDC" w14:paraId="090DEE3A" w14:textId="77777777" w:rsidTr="00C71BDC">
        <w:tblPrEx>
          <w:shd w:val="clear" w:color="auto" w:fill="CED7E7"/>
        </w:tblPrEx>
        <w:trPr>
          <w:trHeight w:val="5599"/>
        </w:trPr>
        <w:tc>
          <w:tcPr>
            <w:tcW w:w="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</w:tcPr>
          <w:p w14:paraId="3A60B36A" w14:textId="77777777" w:rsidR="00C71BDC" w:rsidRDefault="00C71BDC" w:rsidP="00EE03FB"/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</w:tcPr>
          <w:p w14:paraId="2ACFC2F9" w14:textId="77777777" w:rsidR="00C71BDC" w:rsidRDefault="00C71BDC" w:rsidP="00EE03FB"/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79FA6" w14:textId="77777777" w:rsidR="00C71BDC" w:rsidRDefault="00C71BDC" w:rsidP="00EE03FB"/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4914D" w14:textId="77777777" w:rsidR="00C71BDC" w:rsidRDefault="00C71BDC" w:rsidP="00EE03FB"/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70354" w14:textId="77777777" w:rsidR="00C71BDC" w:rsidRDefault="00C71BDC" w:rsidP="00726FFD">
            <w:pPr>
              <w:ind w:firstLine="0"/>
            </w:pPr>
          </w:p>
        </w:tc>
        <w:tc>
          <w:tcPr>
            <w:tcW w:w="51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76483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08A7DBDF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2AAAAB3E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707829F6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4CEEA44C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7A21E108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00C2DF8E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4F06F093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584814C3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60516E94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2F0C19A1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7E40049C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78FDCDAE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3BC8738A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14053B32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27BC9A46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0977303F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3C8298EF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7931DD91" w14:textId="77777777" w:rsidR="00C71BDC" w:rsidRDefault="00C71BDC" w:rsidP="00EE03FB">
            <w:pPr>
              <w:pStyle w:val="Cuerpo"/>
            </w:pPr>
          </w:p>
        </w:tc>
      </w:tr>
    </w:tbl>
    <w:p w14:paraId="7678E5EF" w14:textId="77777777" w:rsidR="00726FFD" w:rsidRDefault="00726FFD" w:rsidP="00307CBE">
      <w:pPr>
        <w:ind w:firstLine="0"/>
        <w:rPr>
          <w:rFonts w:cs="Calibri Light"/>
          <w:b/>
          <w:color w:val="000000"/>
          <w:highlight w:val="yellow"/>
        </w:rPr>
      </w:pPr>
    </w:p>
    <w:p w14:paraId="1719EAE0" w14:textId="77777777" w:rsidR="002121B4" w:rsidRDefault="002121B4" w:rsidP="00307CBE">
      <w:pPr>
        <w:ind w:firstLine="0"/>
        <w:rPr>
          <w:rFonts w:cs="Calibri Light"/>
          <w:b/>
          <w:color w:val="000000"/>
          <w:highlight w:val="yellow"/>
        </w:rPr>
        <w:sectPr w:rsidR="002121B4" w:rsidSect="009A5A5D">
          <w:headerReference w:type="default" r:id="rId13"/>
          <w:headerReference w:type="first" r:id="rId14"/>
          <w:pgSz w:w="16820" w:h="11900" w:orient="landscape"/>
          <w:pgMar w:top="760" w:right="630" w:bottom="851" w:left="391" w:header="347" w:footer="576" w:gutter="0"/>
          <w:cols w:space="720"/>
          <w:titlePg/>
          <w:docGrid w:linePitch="299"/>
        </w:sectPr>
      </w:pPr>
    </w:p>
    <w:p w14:paraId="58546053" w14:textId="77777777" w:rsidR="002121B4" w:rsidRPr="00CB3320" w:rsidRDefault="00CB3320" w:rsidP="002121B4">
      <w:pPr>
        <w:pStyle w:val="Prrafode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ind w:left="709"/>
        <w:contextualSpacing w:val="0"/>
        <w:rPr>
          <w:rStyle w:val="Ninguno"/>
          <w:b/>
          <w:bCs/>
          <w:lang w:val="es-ES"/>
        </w:rPr>
      </w:pPr>
      <w:r w:rsidRPr="00CB3320">
        <w:rPr>
          <w:b/>
          <w:bCs/>
        </w:rPr>
        <w:lastRenderedPageBreak/>
        <w:t xml:space="preserve">Testing de Caja </w:t>
      </w:r>
      <w:r w:rsidR="00D20AC1">
        <w:rPr>
          <w:b/>
          <w:bCs/>
        </w:rPr>
        <w:t>Blanca</w:t>
      </w:r>
    </w:p>
    <w:p w14:paraId="38003EE6" w14:textId="77777777" w:rsidR="009A5A5D" w:rsidRDefault="009A5A5D" w:rsidP="009A5A5D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tbl>
      <w:tblPr>
        <w:tblStyle w:val="Cuadrculadetablaclara1"/>
        <w:tblW w:w="15730" w:type="dxa"/>
        <w:tblLook w:val="04A0" w:firstRow="1" w:lastRow="0" w:firstColumn="1" w:lastColumn="0" w:noHBand="0" w:noVBand="1"/>
      </w:tblPr>
      <w:tblGrid>
        <w:gridCol w:w="1421"/>
        <w:gridCol w:w="4883"/>
        <w:gridCol w:w="3189"/>
        <w:gridCol w:w="6237"/>
      </w:tblGrid>
      <w:tr w:rsidR="009A5A5D" w:rsidRPr="003F2F3B" w14:paraId="4470480D" w14:textId="77777777" w:rsidTr="00950F68">
        <w:tc>
          <w:tcPr>
            <w:tcW w:w="1421" w:type="dxa"/>
            <w:shd w:val="clear" w:color="auto" w:fill="2898B7"/>
          </w:tcPr>
          <w:p w14:paraId="7C79C2DC" w14:textId="77777777" w:rsidR="009A5A5D" w:rsidRPr="006145DF" w:rsidRDefault="009A5A5D" w:rsidP="00950F68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Ninguno"/>
                <w:rFonts w:ascii="Calibri" w:eastAsia="Calibri" w:hAnsi="Calibri" w:cs="Calibri"/>
              </w:rPr>
            </w:pPr>
            <w:r w:rsidRPr="006145DF">
              <w:rPr>
                <w:rStyle w:val="Ninguno"/>
                <w:rFonts w:ascii="Calibri" w:eastAsia="Calibri" w:hAnsi="Calibri" w:cs="Calibri"/>
              </w:rPr>
              <w:t>Cobertura:</w:t>
            </w:r>
          </w:p>
        </w:tc>
        <w:tc>
          <w:tcPr>
            <w:tcW w:w="4883" w:type="dxa"/>
            <w:shd w:val="clear" w:color="auto" w:fill="C6DCE5"/>
          </w:tcPr>
          <w:p w14:paraId="663572CC" w14:textId="77777777" w:rsidR="009A5A5D" w:rsidRPr="003F2F3B" w:rsidRDefault="009A5A5D" w:rsidP="00950F68">
            <w:pPr>
              <w:pStyle w:val="Textoindependiente"/>
              <w:rPr>
                <w:rFonts w:ascii="Corbel" w:hAnsi="Corbel"/>
                <w:b/>
              </w:rPr>
            </w:pPr>
          </w:p>
        </w:tc>
        <w:tc>
          <w:tcPr>
            <w:tcW w:w="3189" w:type="dxa"/>
            <w:shd w:val="clear" w:color="auto" w:fill="2898B7"/>
          </w:tcPr>
          <w:p w14:paraId="2B81E622" w14:textId="77777777" w:rsidR="009A5A5D" w:rsidRPr="003F2F3B" w:rsidRDefault="009A5A5D" w:rsidP="00950F68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Cantidad de Casos de Prueba:</w:t>
            </w:r>
          </w:p>
        </w:tc>
        <w:tc>
          <w:tcPr>
            <w:tcW w:w="6237" w:type="dxa"/>
            <w:shd w:val="clear" w:color="auto" w:fill="C6DCE5"/>
          </w:tcPr>
          <w:p w14:paraId="31668104" w14:textId="77777777" w:rsidR="009A5A5D" w:rsidRPr="003F2F3B" w:rsidRDefault="009A5A5D" w:rsidP="00950F68">
            <w:pPr>
              <w:pStyle w:val="Textoindependiente"/>
              <w:jc w:val="center"/>
              <w:rPr>
                <w:rFonts w:ascii="Corbel" w:hAnsi="Corbel"/>
                <w:b/>
              </w:rPr>
            </w:pPr>
          </w:p>
        </w:tc>
      </w:tr>
      <w:tr w:rsidR="009A5A5D" w:rsidRPr="003F2F3B" w14:paraId="79FE76C9" w14:textId="77777777" w:rsidTr="00950F68">
        <w:tc>
          <w:tcPr>
            <w:tcW w:w="15730" w:type="dxa"/>
            <w:gridSpan w:val="4"/>
            <w:shd w:val="clear" w:color="auto" w:fill="2898B7"/>
          </w:tcPr>
          <w:p w14:paraId="2288ED25" w14:textId="77777777" w:rsidR="009A5A5D" w:rsidRPr="003F2F3B" w:rsidRDefault="009A5A5D" w:rsidP="00950F68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Datos de los Casos de Prueba:</w:t>
            </w:r>
          </w:p>
        </w:tc>
      </w:tr>
      <w:tr w:rsidR="009A5A5D" w:rsidRPr="004A0256" w14:paraId="0E177E7E" w14:textId="77777777" w:rsidTr="00950F68">
        <w:trPr>
          <w:trHeight w:val="917"/>
        </w:trPr>
        <w:tc>
          <w:tcPr>
            <w:tcW w:w="15730" w:type="dxa"/>
            <w:gridSpan w:val="4"/>
            <w:shd w:val="clear" w:color="auto" w:fill="C6DCE5"/>
          </w:tcPr>
          <w:p w14:paraId="321FEEC3" w14:textId="77777777" w:rsidR="009A5A5D" w:rsidRPr="00486FB0" w:rsidRDefault="009A5A5D" w:rsidP="009A5A5D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</w:p>
        </w:tc>
      </w:tr>
      <w:tr w:rsidR="009A5A5D" w:rsidRPr="003F2F3B" w14:paraId="10A1125D" w14:textId="77777777" w:rsidTr="00950F68">
        <w:tc>
          <w:tcPr>
            <w:tcW w:w="15730" w:type="dxa"/>
            <w:gridSpan w:val="4"/>
            <w:shd w:val="clear" w:color="auto" w:fill="2898B7"/>
          </w:tcPr>
          <w:p w14:paraId="365C5E79" w14:textId="77777777" w:rsidR="009A5A5D" w:rsidRPr="003F2F3B" w:rsidRDefault="009A5A5D" w:rsidP="00950F68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Precondiciones:</w:t>
            </w:r>
          </w:p>
        </w:tc>
      </w:tr>
      <w:tr w:rsidR="009A5A5D" w:rsidRPr="003F2F3B" w14:paraId="50D67C92" w14:textId="77777777" w:rsidTr="00950F68">
        <w:trPr>
          <w:trHeight w:val="890"/>
        </w:trPr>
        <w:tc>
          <w:tcPr>
            <w:tcW w:w="15730" w:type="dxa"/>
            <w:gridSpan w:val="4"/>
            <w:shd w:val="clear" w:color="auto" w:fill="C6DCE5"/>
          </w:tcPr>
          <w:p w14:paraId="0E4A3B6D" w14:textId="77777777" w:rsidR="009A5A5D" w:rsidRPr="003F2F3B" w:rsidRDefault="009A5A5D" w:rsidP="00950F68">
            <w:pPr>
              <w:pStyle w:val="Textoindependiente"/>
              <w:rPr>
                <w:rFonts w:ascii="Corbel" w:hAnsi="Corbel"/>
                <w:b/>
              </w:rPr>
            </w:pPr>
          </w:p>
        </w:tc>
      </w:tr>
    </w:tbl>
    <w:p w14:paraId="4F75BAD0" w14:textId="77777777" w:rsidR="002121B4" w:rsidRPr="002121B4" w:rsidRDefault="002121B4" w:rsidP="002121B4">
      <w:pPr>
        <w:ind w:firstLine="0"/>
        <w:rPr>
          <w:rFonts w:cs="Calibri Light"/>
        </w:rPr>
      </w:pPr>
    </w:p>
    <w:sectPr w:rsidR="002121B4" w:rsidRPr="002121B4" w:rsidSect="009A5A5D">
      <w:pgSz w:w="16838" w:h="11906" w:orient="landscape"/>
      <w:pgMar w:top="760" w:right="630" w:bottom="851" w:left="391" w:header="347" w:footer="57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A3AB9" w14:textId="77777777" w:rsidR="001C7210" w:rsidRDefault="001C7210">
      <w:r>
        <w:separator/>
      </w:r>
    </w:p>
  </w:endnote>
  <w:endnote w:type="continuationSeparator" w:id="0">
    <w:p w14:paraId="0E1B33A7" w14:textId="77777777" w:rsidR="001C7210" w:rsidRDefault="001C7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2B1DB" w14:textId="77777777" w:rsidR="00EE03FB" w:rsidRDefault="00EE03FB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2020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  <w:p w14:paraId="0EEE0F7B" w14:textId="77777777" w:rsidR="00EE03FB" w:rsidRDefault="00EE03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5DD48AF8" w14:textId="77777777" w:rsidR="00EE03FB" w:rsidRDefault="00EE03F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2DB59" w14:textId="77777777" w:rsidR="00EE03FB" w:rsidRDefault="00EE03FB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2020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7F85B234" w14:textId="77777777" w:rsidR="00EE03FB" w:rsidRDefault="00EE03FB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47128308" w14:textId="77777777" w:rsidR="00EE03FB" w:rsidRDefault="00EE03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45BB9D" w14:textId="77777777" w:rsidR="001C7210" w:rsidRDefault="001C7210">
      <w:r>
        <w:separator/>
      </w:r>
    </w:p>
  </w:footnote>
  <w:footnote w:type="continuationSeparator" w:id="0">
    <w:p w14:paraId="0BC7F4D4" w14:textId="77777777" w:rsidR="001C7210" w:rsidRDefault="001C7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57026" w14:textId="77777777" w:rsidR="00EE03FB" w:rsidRDefault="00EE03F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Calibri" w:hAnsi="Calibri"/>
        <w:color w:val="000000"/>
      </w:rPr>
    </w:pPr>
  </w:p>
  <w:tbl>
    <w:tblPr>
      <w:tblStyle w:val="afff1"/>
      <w:tblW w:w="1053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4648"/>
      <w:gridCol w:w="3330"/>
    </w:tblGrid>
    <w:tr w:rsidR="009E0D45" w14:paraId="676A3617" w14:textId="77777777" w:rsidTr="004979EF">
      <w:trPr>
        <w:trHeight w:val="1024"/>
      </w:trPr>
      <w:tc>
        <w:tcPr>
          <w:tcW w:w="2552" w:type="dxa"/>
        </w:tcPr>
        <w:p w14:paraId="050C35E1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8480" behindDoc="0" locked="0" layoutInCell="1" hidden="0" allowOverlap="1" wp14:anchorId="2930683F" wp14:editId="411BFAC0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407BA492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626558D7" w14:textId="77777777" w:rsidR="009E0D45" w:rsidRDefault="009E0D45" w:rsidP="009E0D45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4648" w:type="dxa"/>
        </w:tcPr>
        <w:p w14:paraId="650E2E35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6C0F9BFD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2DE038F7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28"/>
              <w:szCs w:val="28"/>
            </w:rPr>
            <w:t>17/10/2020</w:t>
          </w:r>
        </w:p>
      </w:tc>
      <w:tc>
        <w:tcPr>
          <w:tcW w:w="3330" w:type="dxa"/>
        </w:tcPr>
        <w:p w14:paraId="0DF61F8B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3624D9BC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DNI: </w:t>
          </w:r>
        </w:p>
        <w:p w14:paraId="3EC1CAA7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Apellido:</w:t>
          </w:r>
        </w:p>
        <w:p w14:paraId="2B883BD7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Nombre:</w:t>
          </w:r>
        </w:p>
        <w:p w14:paraId="246C7269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  <w:p w14:paraId="6F6DEEAC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</w:tc>
    </w:tr>
  </w:tbl>
  <w:p w14:paraId="70AA0910" w14:textId="77777777" w:rsidR="00EE03FB" w:rsidRDefault="00EE03FB" w:rsidP="009E0D4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462A9C8E" w14:textId="77777777" w:rsidR="00EE03FB" w:rsidRDefault="00EE03F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fff1"/>
      <w:tblW w:w="1053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4648"/>
      <w:gridCol w:w="3330"/>
    </w:tblGrid>
    <w:tr w:rsidR="009E0D45" w14:paraId="455364CB" w14:textId="77777777" w:rsidTr="004979EF">
      <w:trPr>
        <w:trHeight w:val="1024"/>
      </w:trPr>
      <w:tc>
        <w:tcPr>
          <w:tcW w:w="2552" w:type="dxa"/>
        </w:tcPr>
        <w:p w14:paraId="750BADEF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6432" behindDoc="0" locked="0" layoutInCell="1" hidden="0" allowOverlap="1" wp14:anchorId="696F64A0" wp14:editId="717435E6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5C1C91D3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4F1329FD" w14:textId="77777777" w:rsidR="009E0D45" w:rsidRDefault="009E0D45" w:rsidP="009E0D45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4648" w:type="dxa"/>
        </w:tcPr>
        <w:p w14:paraId="2D3E9CB0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560DD43E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6B94333A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28"/>
              <w:szCs w:val="28"/>
            </w:rPr>
            <w:t>17/10/2020</w:t>
          </w:r>
        </w:p>
      </w:tc>
      <w:tc>
        <w:tcPr>
          <w:tcW w:w="3330" w:type="dxa"/>
        </w:tcPr>
        <w:p w14:paraId="2F7E16B5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1339E11E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DNI: </w:t>
          </w:r>
        </w:p>
        <w:p w14:paraId="2E7DFAB1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Apellido:</w:t>
          </w:r>
        </w:p>
        <w:p w14:paraId="32071405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Nombre:</w:t>
          </w:r>
        </w:p>
        <w:p w14:paraId="5497D4BD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  <w:p w14:paraId="5FC93717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</w:tc>
    </w:tr>
  </w:tbl>
  <w:p w14:paraId="2B4E87C1" w14:textId="77777777" w:rsidR="00EE03FB" w:rsidRDefault="00EE03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7EBABFF1" w14:textId="77777777" w:rsidR="00EE03FB" w:rsidRDefault="00EE03F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90441" w14:textId="77777777" w:rsidR="009E0D45" w:rsidRDefault="009E0D4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Calibri" w:hAnsi="Calibri"/>
        <w:color w:val="000000"/>
      </w:rPr>
    </w:pPr>
  </w:p>
  <w:tbl>
    <w:tblPr>
      <w:tblStyle w:val="afff1"/>
      <w:tblW w:w="1575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9868"/>
      <w:gridCol w:w="3330"/>
    </w:tblGrid>
    <w:tr w:rsidR="009E0D45" w14:paraId="2B9DBB8B" w14:textId="77777777" w:rsidTr="009E0D45">
      <w:trPr>
        <w:trHeight w:val="1024"/>
      </w:trPr>
      <w:tc>
        <w:tcPr>
          <w:tcW w:w="2552" w:type="dxa"/>
        </w:tcPr>
        <w:p w14:paraId="1B84F4AD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72576" behindDoc="0" locked="0" layoutInCell="1" hidden="0" allowOverlap="1" wp14:anchorId="1244A85A" wp14:editId="6EFB3878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56AB5A20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06AD7032" w14:textId="77777777" w:rsidR="009E0D45" w:rsidRDefault="009E0D45" w:rsidP="009E0D45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9868" w:type="dxa"/>
        </w:tcPr>
        <w:p w14:paraId="46B5D73A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490E943A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4F594BD6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28"/>
              <w:szCs w:val="28"/>
            </w:rPr>
            <w:t>17/10/2020</w:t>
          </w:r>
        </w:p>
      </w:tc>
      <w:tc>
        <w:tcPr>
          <w:tcW w:w="3330" w:type="dxa"/>
        </w:tcPr>
        <w:p w14:paraId="2FBF379F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55C5914C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DNI: </w:t>
          </w:r>
        </w:p>
        <w:p w14:paraId="1763F5D7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Apellido:</w:t>
          </w:r>
        </w:p>
        <w:p w14:paraId="70DAFBCA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Nombre:</w:t>
          </w:r>
        </w:p>
        <w:p w14:paraId="1BFA678D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  <w:p w14:paraId="706346BD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</w:tc>
    </w:tr>
  </w:tbl>
  <w:p w14:paraId="5D309923" w14:textId="77777777" w:rsidR="009E0D45" w:rsidRDefault="009E0D45" w:rsidP="009E0D4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2C6FC528" w14:textId="77777777" w:rsidR="009E0D45" w:rsidRDefault="009E0D4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fff1"/>
      <w:tblW w:w="1494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9058"/>
      <w:gridCol w:w="3330"/>
    </w:tblGrid>
    <w:tr w:rsidR="009E0D45" w14:paraId="28A6303D" w14:textId="77777777" w:rsidTr="009E0D45">
      <w:trPr>
        <w:trHeight w:val="1024"/>
      </w:trPr>
      <w:tc>
        <w:tcPr>
          <w:tcW w:w="2552" w:type="dxa"/>
        </w:tcPr>
        <w:p w14:paraId="203BF2ED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70528" behindDoc="0" locked="0" layoutInCell="1" hidden="0" allowOverlap="1" wp14:anchorId="36B24124" wp14:editId="6F79CB21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36E33F3F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46FE22DC" w14:textId="77777777" w:rsidR="009E0D45" w:rsidRDefault="009E0D45" w:rsidP="009E0D45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9058" w:type="dxa"/>
        </w:tcPr>
        <w:p w14:paraId="1E8C3CFF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050CCBC5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56F202D5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28"/>
              <w:szCs w:val="28"/>
            </w:rPr>
            <w:t>17/10/2020</w:t>
          </w:r>
        </w:p>
      </w:tc>
      <w:tc>
        <w:tcPr>
          <w:tcW w:w="3330" w:type="dxa"/>
        </w:tcPr>
        <w:p w14:paraId="1D637D0C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0CC0FCC5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DNI: </w:t>
          </w:r>
        </w:p>
        <w:p w14:paraId="62ADC903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Apellido:</w:t>
          </w:r>
        </w:p>
        <w:p w14:paraId="400561D0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Nombre:</w:t>
          </w:r>
        </w:p>
        <w:p w14:paraId="29864DB8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  <w:p w14:paraId="20604790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</w:tc>
    </w:tr>
  </w:tbl>
  <w:p w14:paraId="0A954E3C" w14:textId="77777777" w:rsidR="009A5A5D" w:rsidRDefault="009A5A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1CE6FE82" w14:textId="77777777" w:rsidR="009A5A5D" w:rsidRDefault="009A5A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86B8E"/>
    <w:multiLevelType w:val="multilevel"/>
    <w:tmpl w:val="CFA214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D0319"/>
    <w:multiLevelType w:val="hybridMultilevel"/>
    <w:tmpl w:val="351496C6"/>
    <w:lvl w:ilvl="0" w:tplc="78DE6A44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307" w:hanging="360"/>
      </w:pPr>
    </w:lvl>
    <w:lvl w:ilvl="2" w:tplc="040A001B" w:tentative="1">
      <w:start w:val="1"/>
      <w:numFmt w:val="lowerRoman"/>
      <w:lvlText w:val="%3."/>
      <w:lvlJc w:val="right"/>
      <w:pPr>
        <w:ind w:left="2027" w:hanging="180"/>
      </w:pPr>
    </w:lvl>
    <w:lvl w:ilvl="3" w:tplc="040A000F" w:tentative="1">
      <w:start w:val="1"/>
      <w:numFmt w:val="decimal"/>
      <w:lvlText w:val="%4."/>
      <w:lvlJc w:val="left"/>
      <w:pPr>
        <w:ind w:left="2747" w:hanging="360"/>
      </w:pPr>
    </w:lvl>
    <w:lvl w:ilvl="4" w:tplc="040A0019" w:tentative="1">
      <w:start w:val="1"/>
      <w:numFmt w:val="lowerLetter"/>
      <w:lvlText w:val="%5."/>
      <w:lvlJc w:val="left"/>
      <w:pPr>
        <w:ind w:left="3467" w:hanging="360"/>
      </w:pPr>
    </w:lvl>
    <w:lvl w:ilvl="5" w:tplc="040A001B" w:tentative="1">
      <w:start w:val="1"/>
      <w:numFmt w:val="lowerRoman"/>
      <w:lvlText w:val="%6."/>
      <w:lvlJc w:val="right"/>
      <w:pPr>
        <w:ind w:left="4187" w:hanging="180"/>
      </w:pPr>
    </w:lvl>
    <w:lvl w:ilvl="6" w:tplc="040A000F" w:tentative="1">
      <w:start w:val="1"/>
      <w:numFmt w:val="decimal"/>
      <w:lvlText w:val="%7."/>
      <w:lvlJc w:val="left"/>
      <w:pPr>
        <w:ind w:left="4907" w:hanging="360"/>
      </w:pPr>
    </w:lvl>
    <w:lvl w:ilvl="7" w:tplc="040A0019" w:tentative="1">
      <w:start w:val="1"/>
      <w:numFmt w:val="lowerLetter"/>
      <w:lvlText w:val="%8."/>
      <w:lvlJc w:val="left"/>
      <w:pPr>
        <w:ind w:left="5627" w:hanging="360"/>
      </w:pPr>
    </w:lvl>
    <w:lvl w:ilvl="8" w:tplc="04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" w15:restartNumberingAfterBreak="0">
    <w:nsid w:val="08265878"/>
    <w:multiLevelType w:val="multilevel"/>
    <w:tmpl w:val="9B06C25A"/>
    <w:lvl w:ilvl="0">
      <w:start w:val="1"/>
      <w:numFmt w:val="decimal"/>
      <w:pStyle w:val="Listaconvieta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CDB6D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F056D23"/>
    <w:multiLevelType w:val="multilevel"/>
    <w:tmpl w:val="38C8C6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3654A92"/>
    <w:multiLevelType w:val="hybridMultilevel"/>
    <w:tmpl w:val="1D70923E"/>
    <w:styleLink w:val="Estiloimportado2"/>
    <w:lvl w:ilvl="0" w:tplc="F12E3B6A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336618A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64768D80">
      <w:start w:val="1"/>
      <w:numFmt w:val="lowerRoman"/>
      <w:lvlText w:val="%3."/>
      <w:lvlJc w:val="left"/>
      <w:pPr>
        <w:ind w:left="216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25470E8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DE309B52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FFA65D4">
      <w:start w:val="1"/>
      <w:numFmt w:val="lowerRoman"/>
      <w:lvlText w:val="%6."/>
      <w:lvlJc w:val="left"/>
      <w:pPr>
        <w:ind w:left="432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E76E1F48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77323692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08E817A4">
      <w:start w:val="1"/>
      <w:numFmt w:val="lowerRoman"/>
      <w:lvlText w:val="%9."/>
      <w:lvlJc w:val="left"/>
      <w:pPr>
        <w:ind w:left="648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 w15:restartNumberingAfterBreak="0">
    <w:nsid w:val="20260A61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02ABC"/>
    <w:multiLevelType w:val="multilevel"/>
    <w:tmpl w:val="3E0495A4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231C12"/>
    <w:multiLevelType w:val="multilevel"/>
    <w:tmpl w:val="2F9001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D8577C6"/>
    <w:multiLevelType w:val="multilevel"/>
    <w:tmpl w:val="7C960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397973"/>
    <w:multiLevelType w:val="hybridMultilevel"/>
    <w:tmpl w:val="1D70923E"/>
    <w:numStyleLink w:val="Estiloimportado2"/>
  </w:abstractNum>
  <w:abstractNum w:abstractNumId="11" w15:restartNumberingAfterBreak="0">
    <w:nsid w:val="355E082F"/>
    <w:multiLevelType w:val="multilevel"/>
    <w:tmpl w:val="236E9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DDB47BE"/>
    <w:multiLevelType w:val="multilevel"/>
    <w:tmpl w:val="26A84B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EE80186"/>
    <w:multiLevelType w:val="multilevel"/>
    <w:tmpl w:val="362219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2882700"/>
    <w:multiLevelType w:val="multilevel"/>
    <w:tmpl w:val="B8CE62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4716787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8C6D58"/>
    <w:multiLevelType w:val="multilevel"/>
    <w:tmpl w:val="3F54F8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143430C"/>
    <w:multiLevelType w:val="multilevel"/>
    <w:tmpl w:val="DAF8DE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7F64B0F"/>
    <w:multiLevelType w:val="multilevel"/>
    <w:tmpl w:val="7AD81B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CC35CAF"/>
    <w:multiLevelType w:val="multilevel"/>
    <w:tmpl w:val="E3024E62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2784EE9"/>
    <w:multiLevelType w:val="multilevel"/>
    <w:tmpl w:val="144038A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5954CC1"/>
    <w:multiLevelType w:val="multilevel"/>
    <w:tmpl w:val="75D26F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8030643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213DB1"/>
    <w:multiLevelType w:val="hybridMultilevel"/>
    <w:tmpl w:val="1D70923E"/>
    <w:lvl w:ilvl="0" w:tplc="928440F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26C7B02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7028B8E">
      <w:start w:val="1"/>
      <w:numFmt w:val="lowerRoman"/>
      <w:lvlText w:val="%3."/>
      <w:lvlJc w:val="left"/>
      <w:pPr>
        <w:ind w:left="216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509A7E74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4D6A3E6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308E328">
      <w:start w:val="1"/>
      <w:numFmt w:val="lowerRoman"/>
      <w:lvlText w:val="%6."/>
      <w:lvlJc w:val="left"/>
      <w:pPr>
        <w:ind w:left="432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F27E4FCE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160D214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F140D5CC">
      <w:start w:val="1"/>
      <w:numFmt w:val="lowerRoman"/>
      <w:lvlText w:val="%9."/>
      <w:lvlJc w:val="left"/>
      <w:pPr>
        <w:ind w:left="648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4" w15:restartNumberingAfterBreak="0">
    <w:nsid w:val="6C8E4932"/>
    <w:multiLevelType w:val="multilevel"/>
    <w:tmpl w:val="A11E75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E9E686A"/>
    <w:multiLevelType w:val="multilevel"/>
    <w:tmpl w:val="7AD81B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F1137A9"/>
    <w:multiLevelType w:val="hybridMultilevel"/>
    <w:tmpl w:val="1E2A8158"/>
    <w:lvl w:ilvl="0" w:tplc="6EFC54B6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7" w15:restartNumberingAfterBreak="0">
    <w:nsid w:val="70067156"/>
    <w:multiLevelType w:val="multilevel"/>
    <w:tmpl w:val="6D968A8E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7DC1681"/>
    <w:multiLevelType w:val="multilevel"/>
    <w:tmpl w:val="F74A8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pStyle w:val="VietaUseCaseBca1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pStyle w:val="VietaUseCaseNegra1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9128A5"/>
    <w:multiLevelType w:val="multilevel"/>
    <w:tmpl w:val="E66696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7F7323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8"/>
  </w:num>
  <w:num w:numId="2">
    <w:abstractNumId w:val="29"/>
  </w:num>
  <w:num w:numId="3">
    <w:abstractNumId w:val="21"/>
  </w:num>
  <w:num w:numId="4">
    <w:abstractNumId w:val="13"/>
  </w:num>
  <w:num w:numId="5">
    <w:abstractNumId w:val="4"/>
  </w:num>
  <w:num w:numId="6">
    <w:abstractNumId w:val="20"/>
  </w:num>
  <w:num w:numId="7">
    <w:abstractNumId w:val="12"/>
  </w:num>
  <w:num w:numId="8">
    <w:abstractNumId w:val="0"/>
  </w:num>
  <w:num w:numId="9">
    <w:abstractNumId w:val="22"/>
  </w:num>
  <w:num w:numId="10">
    <w:abstractNumId w:val="8"/>
  </w:num>
  <w:num w:numId="11">
    <w:abstractNumId w:val="7"/>
  </w:num>
  <w:num w:numId="12">
    <w:abstractNumId w:val="9"/>
  </w:num>
  <w:num w:numId="13">
    <w:abstractNumId w:val="11"/>
  </w:num>
  <w:num w:numId="14">
    <w:abstractNumId w:val="17"/>
  </w:num>
  <w:num w:numId="15">
    <w:abstractNumId w:val="24"/>
  </w:num>
  <w:num w:numId="16">
    <w:abstractNumId w:val="25"/>
  </w:num>
  <w:num w:numId="17">
    <w:abstractNumId w:val="19"/>
  </w:num>
  <w:num w:numId="18">
    <w:abstractNumId w:val="14"/>
  </w:num>
  <w:num w:numId="19">
    <w:abstractNumId w:val="16"/>
  </w:num>
  <w:num w:numId="20">
    <w:abstractNumId w:val="27"/>
  </w:num>
  <w:num w:numId="21">
    <w:abstractNumId w:val="2"/>
  </w:num>
  <w:num w:numId="22">
    <w:abstractNumId w:val="25"/>
  </w:num>
  <w:num w:numId="23">
    <w:abstractNumId w:val="16"/>
  </w:num>
  <w:num w:numId="24">
    <w:abstractNumId w:val="27"/>
  </w:num>
  <w:num w:numId="25">
    <w:abstractNumId w:val="12"/>
  </w:num>
  <w:num w:numId="26">
    <w:abstractNumId w:val="13"/>
  </w:num>
  <w:num w:numId="27">
    <w:abstractNumId w:val="6"/>
  </w:num>
  <w:num w:numId="28">
    <w:abstractNumId w:val="15"/>
  </w:num>
  <w:num w:numId="29">
    <w:abstractNumId w:val="5"/>
  </w:num>
  <w:num w:numId="30">
    <w:abstractNumId w:val="10"/>
  </w:num>
  <w:num w:numId="31">
    <w:abstractNumId w:val="10"/>
  </w:num>
  <w:num w:numId="32">
    <w:abstractNumId w:val="10"/>
    <w:lvlOverride w:ilvl="0">
      <w:startOverride w:val="3"/>
      <w:lvl w:ilvl="0" w:tplc="083885E6">
        <w:start w:val="3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570CDF64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6187EEE">
        <w:start w:val="1"/>
        <w:numFmt w:val="lowerRoman"/>
        <w:lvlText w:val="%3."/>
        <w:lvlJc w:val="left"/>
        <w:pPr>
          <w:ind w:left="216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60C0DEE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E2E9812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8C01430">
        <w:start w:val="1"/>
        <w:numFmt w:val="lowerRoman"/>
        <w:lvlText w:val="%6."/>
        <w:lvlJc w:val="left"/>
        <w:pPr>
          <w:ind w:left="432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7D4C7E2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4B61C38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D9309676">
        <w:start w:val="1"/>
        <w:numFmt w:val="lowerRoman"/>
        <w:lvlText w:val="%9."/>
        <w:lvlJc w:val="left"/>
        <w:pPr>
          <w:ind w:left="648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1"/>
  </w:num>
  <w:num w:numId="34">
    <w:abstractNumId w:val="3"/>
  </w:num>
  <w:num w:numId="35">
    <w:abstractNumId w:val="30"/>
  </w:num>
  <w:num w:numId="36">
    <w:abstractNumId w:val="18"/>
  </w:num>
  <w:num w:numId="37">
    <w:abstractNumId w:val="23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F21"/>
    <w:rsid w:val="000115A4"/>
    <w:rsid w:val="00040025"/>
    <w:rsid w:val="00060469"/>
    <w:rsid w:val="00081B6C"/>
    <w:rsid w:val="000A6FF9"/>
    <w:rsid w:val="001406BA"/>
    <w:rsid w:val="00177AF1"/>
    <w:rsid w:val="001C7210"/>
    <w:rsid w:val="001E5147"/>
    <w:rsid w:val="00207CE5"/>
    <w:rsid w:val="00207ED8"/>
    <w:rsid w:val="002121B4"/>
    <w:rsid w:val="00253A82"/>
    <w:rsid w:val="0029681F"/>
    <w:rsid w:val="002F5A91"/>
    <w:rsid w:val="00307CBE"/>
    <w:rsid w:val="00325C61"/>
    <w:rsid w:val="003329CB"/>
    <w:rsid w:val="003700DD"/>
    <w:rsid w:val="00431DD6"/>
    <w:rsid w:val="00486FB0"/>
    <w:rsid w:val="004E5151"/>
    <w:rsid w:val="0050756F"/>
    <w:rsid w:val="00566540"/>
    <w:rsid w:val="005970C9"/>
    <w:rsid w:val="005B18BC"/>
    <w:rsid w:val="006010B2"/>
    <w:rsid w:val="00616B51"/>
    <w:rsid w:val="00643ACB"/>
    <w:rsid w:val="006951F3"/>
    <w:rsid w:val="006E5DDF"/>
    <w:rsid w:val="00726FFD"/>
    <w:rsid w:val="00744EB3"/>
    <w:rsid w:val="0077256B"/>
    <w:rsid w:val="00790915"/>
    <w:rsid w:val="007C5BBB"/>
    <w:rsid w:val="0081704B"/>
    <w:rsid w:val="0089039F"/>
    <w:rsid w:val="008E21D1"/>
    <w:rsid w:val="00957958"/>
    <w:rsid w:val="009A5A5D"/>
    <w:rsid w:val="009B2D0E"/>
    <w:rsid w:val="009E0D45"/>
    <w:rsid w:val="00A1376A"/>
    <w:rsid w:val="00A17733"/>
    <w:rsid w:val="00A32C61"/>
    <w:rsid w:val="00A72AE8"/>
    <w:rsid w:val="00A908C8"/>
    <w:rsid w:val="00AA19DF"/>
    <w:rsid w:val="00AC256C"/>
    <w:rsid w:val="00AD32FB"/>
    <w:rsid w:val="00B17EF6"/>
    <w:rsid w:val="00B2115D"/>
    <w:rsid w:val="00BD6B43"/>
    <w:rsid w:val="00C71BDC"/>
    <w:rsid w:val="00C75712"/>
    <w:rsid w:val="00C87CD2"/>
    <w:rsid w:val="00CB3320"/>
    <w:rsid w:val="00D20AC1"/>
    <w:rsid w:val="00D20F21"/>
    <w:rsid w:val="00D60E80"/>
    <w:rsid w:val="00D76D83"/>
    <w:rsid w:val="00D939CE"/>
    <w:rsid w:val="00E61936"/>
    <w:rsid w:val="00E90129"/>
    <w:rsid w:val="00E94CD9"/>
    <w:rsid w:val="00EE03FB"/>
    <w:rsid w:val="00F216E8"/>
    <w:rsid w:val="00F819A5"/>
    <w:rsid w:val="00FA3A2B"/>
    <w:rsid w:val="00FC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971008"/>
  <w15:docId w15:val="{F13E14F5-0D72-4364-A37F-BDAD98A3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US" w:bidi="ar-SA"/>
      </w:rPr>
    </w:rPrDefault>
    <w:pPrDefault>
      <w:pPr>
        <w:ind w:firstLine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BBB"/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4907CA"/>
    <w:pPr>
      <w:ind w:firstLine="0"/>
      <w:outlineLvl w:val="0"/>
    </w:pPr>
    <w:rPr>
      <w:rFonts w:ascii="Candara" w:hAnsi="Candara"/>
      <w:b/>
      <w:sz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65F6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3F1F"/>
    <w:pPr>
      <w:spacing w:before="120" w:line="360" w:lineRule="auto"/>
      <w:ind w:firstLine="0"/>
      <w:outlineLvl w:val="2"/>
    </w:pPr>
    <w:rPr>
      <w:rFonts w:ascii="Consolas" w:hAnsi="Consolas"/>
      <w:b/>
      <w:bCs/>
      <w:iCs/>
      <w:sz w:val="20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773E"/>
    <w:pPr>
      <w:spacing w:before="280" w:line="360" w:lineRule="auto"/>
      <w:ind w:left="720" w:hanging="360"/>
      <w:outlineLvl w:val="3"/>
    </w:pPr>
    <w:rPr>
      <w:rFonts w:ascii="Garamond" w:hAnsi="Garamond"/>
      <w:b/>
      <w:bCs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49E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17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rsid w:val="004907CA"/>
    <w:rPr>
      <w:rFonts w:ascii="Candara" w:hAnsi="Candara"/>
      <w:b/>
      <w:sz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F65F6"/>
    <w:rPr>
      <w:rFonts w:ascii="Calibri Light" w:eastAsiaTheme="majorEastAsia" w:hAnsi="Calibri Light" w:cstheme="majorBidi"/>
      <w:b/>
      <w:bCs/>
      <w:color w:val="000000" w:themeColor="text1"/>
      <w:sz w:val="24"/>
      <w:szCs w:val="26"/>
      <w:lang w:val="es-ES"/>
    </w:rPr>
  </w:style>
  <w:style w:type="character" w:customStyle="1" w:styleId="Ttulo3Car">
    <w:name w:val="Título 3 Car"/>
    <w:basedOn w:val="Fuentedeprrafopredeter"/>
    <w:link w:val="Ttulo3"/>
    <w:rsid w:val="00EF3F1F"/>
    <w:rPr>
      <w:rFonts w:ascii="Consolas" w:hAnsi="Consolas"/>
      <w:b/>
      <w:bCs/>
      <w:iCs/>
      <w:sz w:val="20"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ED7FB8"/>
    <w:rPr>
      <w:rFonts w:ascii="Garamond" w:hAnsi="Garamond"/>
      <w:b/>
      <w:bCs/>
      <w:sz w:val="20"/>
      <w:szCs w:val="18"/>
    </w:rPr>
  </w:style>
  <w:style w:type="character" w:customStyle="1" w:styleId="Ttulo4Car">
    <w:name w:val="Título 4 Car"/>
    <w:basedOn w:val="Fuentedeprrafopredeter"/>
    <w:link w:val="Ttulo4"/>
    <w:uiPriority w:val="99"/>
    <w:rsid w:val="0085773E"/>
    <w:rPr>
      <w:rFonts w:ascii="Garamond" w:hAnsi="Garamond"/>
      <w:b/>
      <w:bCs/>
      <w:iCs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7DD2"/>
  </w:style>
  <w:style w:type="paragraph" w:styleId="Piedepgina">
    <w:name w:val="footer"/>
    <w:basedOn w:val="Normal"/>
    <w:link w:val="Piedepgina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7DD2"/>
  </w:style>
  <w:style w:type="paragraph" w:styleId="Textodeglobo">
    <w:name w:val="Balloon Text"/>
    <w:basedOn w:val="Normal"/>
    <w:link w:val="TextodegloboCar"/>
    <w:uiPriority w:val="99"/>
    <w:semiHidden/>
    <w:unhideWhenUsed/>
    <w:rsid w:val="004E72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2C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31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EF2B3B"/>
    <w:pPr>
      <w:suppressAutoHyphens/>
      <w:ind w:left="720"/>
      <w:contextualSpacing/>
    </w:pPr>
    <w:rPr>
      <w:rFonts w:eastAsia="Times New Roman" w:cs="Times New Roman"/>
      <w:szCs w:val="24"/>
      <w:lang w:eastAsia="ar-SA"/>
    </w:rPr>
  </w:style>
  <w:style w:type="paragraph" w:customStyle="1" w:styleId="VietaUseCaseNegra1">
    <w:name w:val="ViñetaUseCaseNegra1"/>
    <w:basedOn w:val="Normal"/>
    <w:rsid w:val="005A49EE"/>
    <w:pPr>
      <w:numPr>
        <w:ilvl w:val="2"/>
        <w:numId w:val="1"/>
      </w:numPr>
      <w:tabs>
        <w:tab w:val="left" w:pos="804"/>
      </w:tabs>
      <w:ind w:left="804" w:hanging="340"/>
    </w:pPr>
    <w:rPr>
      <w:rFonts w:ascii="Arial Narrow" w:eastAsia="Times New Roman" w:hAnsi="Arial Narrow" w:cs="Times New Roman"/>
      <w:szCs w:val="20"/>
      <w:lang w:eastAsia="es-ES"/>
    </w:rPr>
  </w:style>
  <w:style w:type="paragraph" w:customStyle="1" w:styleId="Ttulo5UseCAse">
    <w:name w:val="Título 5 UseCAse"/>
    <w:basedOn w:val="Ttulo5"/>
    <w:rsid w:val="005A49EE"/>
    <w:pPr>
      <w:keepLines w:val="0"/>
      <w:tabs>
        <w:tab w:val="num" w:pos="360"/>
        <w:tab w:val="num" w:pos="1008"/>
      </w:tabs>
      <w:spacing w:before="0"/>
      <w:ind w:left="1008" w:hanging="432"/>
    </w:pPr>
    <w:rPr>
      <w:rFonts w:ascii="Arial Narrow" w:eastAsia="Times New Roman" w:hAnsi="Arial Narrow" w:cs="Times New Roman"/>
      <w:b/>
      <w:color w:val="auto"/>
      <w:szCs w:val="20"/>
      <w:lang w:eastAsia="es-ES"/>
    </w:rPr>
  </w:style>
  <w:style w:type="paragraph" w:customStyle="1" w:styleId="VietaUseCaseBca1">
    <w:name w:val="ViñetaUseCaseBca1"/>
    <w:basedOn w:val="Normal"/>
    <w:rsid w:val="005A49EE"/>
    <w:pPr>
      <w:numPr>
        <w:ilvl w:val="1"/>
        <w:numId w:val="1"/>
      </w:numPr>
    </w:pPr>
    <w:rPr>
      <w:rFonts w:ascii="Arial Narrow" w:eastAsia="Times New Roman" w:hAnsi="Arial Narrow" w:cs="Times New Roman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5A49E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lantilla">
    <w:name w:val="Plantilla"/>
    <w:basedOn w:val="Normal"/>
    <w:link w:val="PlantillaCar"/>
    <w:rsid w:val="0098153D"/>
    <w:pPr>
      <w:ind w:firstLine="340"/>
    </w:pPr>
    <w:rPr>
      <w:rFonts w:ascii="Tahoma" w:eastAsia="Times New Roman" w:hAnsi="Tahoma" w:cs="Times New Roman"/>
      <w:sz w:val="20"/>
      <w:szCs w:val="20"/>
      <w:lang w:eastAsia="ar-SA"/>
    </w:rPr>
  </w:style>
  <w:style w:type="character" w:customStyle="1" w:styleId="PlantillaCar">
    <w:name w:val="Plantilla Car"/>
    <w:link w:val="Plantilla"/>
    <w:locked/>
    <w:rsid w:val="0098153D"/>
    <w:rPr>
      <w:rFonts w:ascii="Tahoma" w:eastAsia="Times New Roman" w:hAnsi="Tahoma" w:cs="Times New Roman"/>
      <w:sz w:val="20"/>
      <w:szCs w:val="20"/>
      <w:lang w:val="es-ES" w:eastAsia="ar-SA"/>
    </w:rPr>
  </w:style>
  <w:style w:type="character" w:styleId="Refdecomentario">
    <w:name w:val="annotation reference"/>
    <w:basedOn w:val="Fuentedeprrafopredeter"/>
    <w:uiPriority w:val="99"/>
    <w:unhideWhenUsed/>
    <w:rsid w:val="0005413D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05413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541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41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413D"/>
    <w:rPr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rsid w:val="00327013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notaalfinalCar">
    <w:name w:val="Texto nota al final Car"/>
    <w:basedOn w:val="Fuentedeprrafopredeter"/>
    <w:link w:val="Textonotaalfinal"/>
    <w:rsid w:val="0032701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rsid w:val="0032701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855B4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55B4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55B41"/>
    <w:rPr>
      <w:vertAlign w:val="superscript"/>
    </w:rPr>
  </w:style>
  <w:style w:type="paragraph" w:styleId="Revisin">
    <w:name w:val="Revision"/>
    <w:hidden/>
    <w:uiPriority w:val="99"/>
    <w:semiHidden/>
    <w:rsid w:val="0067053E"/>
  </w:style>
  <w:style w:type="character" w:styleId="Hipervnculo">
    <w:name w:val="Hyperlink"/>
    <w:basedOn w:val="Fuentedeprrafopredeter"/>
    <w:uiPriority w:val="99"/>
    <w:unhideWhenUsed/>
    <w:rsid w:val="00FC22C1"/>
    <w:rPr>
      <w:color w:val="0000FF" w:themeColor="hyperlink"/>
      <w:u w:val="single"/>
    </w:rPr>
  </w:style>
  <w:style w:type="table" w:customStyle="1" w:styleId="Tabladecuadrcula4-nfasis31">
    <w:name w:val="Tabla de cuadrícula 4 - Énfasis 31"/>
    <w:basedOn w:val="Tablanormal"/>
    <w:uiPriority w:val="49"/>
    <w:rsid w:val="00FC22C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97CD8"/>
    <w:rPr>
      <w:color w:val="808080"/>
    </w:rPr>
  </w:style>
  <w:style w:type="table" w:customStyle="1" w:styleId="Cuadrculadetablaclara1">
    <w:name w:val="Cuadrícula de tabla clara1"/>
    <w:basedOn w:val="Tablanormal"/>
    <w:uiPriority w:val="40"/>
    <w:rsid w:val="00C7467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anormal"/>
    <w:uiPriority w:val="42"/>
    <w:rsid w:val="00C7467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11">
    <w:name w:val="Tabla normal 11"/>
    <w:basedOn w:val="Tablanormal"/>
    <w:uiPriority w:val="41"/>
    <w:rsid w:val="00C746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1">
    <w:name w:val="Tabla de cuadrícula 1 clara1"/>
    <w:basedOn w:val="Tablanormal"/>
    <w:uiPriority w:val="46"/>
    <w:rsid w:val="00CC20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E9750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E9750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0F174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EC4300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Tabladelista6concolores-nfasis11">
    <w:name w:val="Tabla de lista 6 con colores - Énfasis 11"/>
    <w:basedOn w:val="Tablanormal"/>
    <w:uiPriority w:val="51"/>
    <w:rsid w:val="00883B2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5oscura-nfasis1">
    <w:name w:val="Grid Table 5 Dark Accent 1"/>
    <w:basedOn w:val="Tablaelegante"/>
    <w:uiPriority w:val="50"/>
    <w:rsid w:val="004427D7"/>
    <w:pPr>
      <w:ind w:firstLine="0"/>
    </w:pPr>
    <w:rPr>
      <w:rFonts w:ascii="Arial" w:eastAsia="Arial" w:hAnsi="Arial" w:cs="Arial"/>
      <w:sz w:val="20"/>
      <w:szCs w:val="20"/>
      <w:lang w:val="es" w:eastAsia="es-A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ap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elegante">
    <w:name w:val="Table Elegant"/>
    <w:basedOn w:val="Tablanormal"/>
    <w:uiPriority w:val="99"/>
    <w:semiHidden/>
    <w:unhideWhenUsed/>
    <w:rsid w:val="004427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 w:line="276" w:lineRule="auto"/>
      <w:ind w:firstLine="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B446F7"/>
    <w:rPr>
      <w:rFonts w:ascii="Arial" w:eastAsia="Arial" w:hAnsi="Arial" w:cs="Arial"/>
      <w:color w:val="666666"/>
      <w:sz w:val="30"/>
      <w:szCs w:val="30"/>
      <w:lang w:val="es" w:eastAsia="es-AR"/>
    </w:rPr>
  </w:style>
  <w:style w:type="table" w:styleId="Tablaconcuadrcula1clara-nfasis5">
    <w:name w:val="Grid Table 1 Light Accent 5"/>
    <w:basedOn w:val="Tablanormal"/>
    <w:uiPriority w:val="46"/>
    <w:rsid w:val="00013E04"/>
    <w:rPr>
      <w:rFonts w:cs="Times New Roman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redeterminado">
    <w:name w:val="Predeterminado"/>
    <w:rsid w:val="00DC1AF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  <w:lang w:val="es-US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10">
    <w:name w:val="Table Normal1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sid w:val="00581A40"/>
    <w:rPr>
      <w:lang w:val="es-ES_tradnl"/>
    </w:rPr>
  </w:style>
  <w:style w:type="character" w:customStyle="1" w:styleId="Hyperlink0">
    <w:name w:val="Hyperlink.0"/>
    <w:basedOn w:val="Ninguno"/>
    <w:rsid w:val="00581A40"/>
    <w:rPr>
      <w:lang w:val="es-ES_tradnl"/>
    </w:rPr>
  </w:style>
  <w:style w:type="numbering" w:customStyle="1" w:styleId="Estiloimportado5">
    <w:name w:val="Estilo importado 5"/>
    <w:rsid w:val="00581A40"/>
  </w:style>
  <w:style w:type="paragraph" w:styleId="Lista">
    <w:name w:val="List"/>
    <w:basedOn w:val="Normal"/>
    <w:uiPriority w:val="99"/>
    <w:unhideWhenUsed/>
    <w:rsid w:val="00A572A8"/>
    <w:pPr>
      <w:ind w:left="360" w:hanging="360"/>
      <w:contextualSpacing/>
    </w:pPr>
  </w:style>
  <w:style w:type="paragraph" w:styleId="Lista3">
    <w:name w:val="List 3"/>
    <w:basedOn w:val="Normal"/>
    <w:uiPriority w:val="99"/>
    <w:unhideWhenUsed/>
    <w:rsid w:val="00A572A8"/>
    <w:pPr>
      <w:ind w:left="1080" w:hanging="360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A572A8"/>
  </w:style>
  <w:style w:type="character" w:customStyle="1" w:styleId="SaludoCar">
    <w:name w:val="Saludo Car"/>
    <w:basedOn w:val="Fuentedeprrafopredeter"/>
    <w:link w:val="Saludo"/>
    <w:uiPriority w:val="99"/>
    <w:rsid w:val="00A572A8"/>
    <w:rPr>
      <w:rFonts w:ascii="Calibri Light" w:hAnsi="Calibri Light"/>
    </w:rPr>
  </w:style>
  <w:style w:type="paragraph" w:styleId="Listaconvietas2">
    <w:name w:val="List Bullet 2"/>
    <w:basedOn w:val="Normal"/>
    <w:uiPriority w:val="99"/>
    <w:unhideWhenUsed/>
    <w:rsid w:val="00A572A8"/>
    <w:pPr>
      <w:numPr>
        <w:numId w:val="21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572A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572A8"/>
    <w:rPr>
      <w:rFonts w:ascii="Calibri Light" w:hAnsi="Calibri Light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A572A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A572A8"/>
    <w:rPr>
      <w:rFonts w:ascii="Calibri Light" w:hAnsi="Calibri Light"/>
    </w:rPr>
  </w:style>
  <w:style w:type="table" w:customStyle="1" w:styleId="a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0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1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2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3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4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5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6">
    <w:basedOn w:val="TableNormal10"/>
    <w:rPr>
      <w:rFonts w:eastAsia="Times New Roman"/>
    </w:rPr>
    <w:tblPr>
      <w:tblStyleRowBandSize w:val="1"/>
      <w:tblStyleColBandSize w:val="1"/>
    </w:tblPr>
  </w:style>
  <w:style w:type="table" w:customStyle="1" w:styleId="a7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8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9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a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b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c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d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e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paragraph" w:customStyle="1" w:styleId="CuerpoA">
    <w:name w:val="Cuerpo A"/>
    <w:rsid w:val="00AC256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/>
    </w:rPr>
  </w:style>
  <w:style w:type="numbering" w:customStyle="1" w:styleId="Estiloimportado2">
    <w:name w:val="Estilo importado 2"/>
    <w:rsid w:val="00AC256C"/>
    <w:pPr>
      <w:numPr>
        <w:numId w:val="29"/>
      </w:numPr>
    </w:pPr>
  </w:style>
  <w:style w:type="table" w:customStyle="1" w:styleId="TableNormal2">
    <w:name w:val="Table Normal2"/>
    <w:rsid w:val="00A32C61"/>
    <w:pPr>
      <w:pBdr>
        <w:top w:val="nil"/>
        <w:left w:val="nil"/>
        <w:bottom w:val="nil"/>
        <w:right w:val="nil"/>
        <w:between w:val="nil"/>
        <w:bar w:val="nil"/>
      </w:pBdr>
      <w:ind w:firstLine="0"/>
      <w:jc w:val="left"/>
    </w:pPr>
    <w:rPr>
      <w:rFonts w:ascii="Times New Roman" w:eastAsia="Arial Unicode MS" w:hAnsi="Times New Roman" w:cs="Times New Roman"/>
      <w:sz w:val="20"/>
      <w:szCs w:val="20"/>
      <w:bdr w:val="nil"/>
      <w:lang w:val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ia\Downloads\ISW_Temp_Segundo_Parci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jn+oCnwEjT9ryz6uOFTZkgbnfA==">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</go:docsCustomData>
</go:gDocsCustomXmlDataStorage>
</file>

<file path=customXml/itemProps1.xml><?xml version="1.0" encoding="utf-8"?>
<ds:datastoreItem xmlns:ds="http://schemas.openxmlformats.org/officeDocument/2006/customXml" ds:itemID="{CA82A17B-1D38-4DDE-A7C0-8C870ED9C0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ISW_Temp_Segundo_Parcial</Template>
  <TotalTime>1</TotalTime>
  <Pages>7</Pages>
  <Words>91</Words>
  <Characters>504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camia</dc:creator>
  <cp:lastModifiedBy>Camila Sol Arroyo</cp:lastModifiedBy>
  <cp:revision>1</cp:revision>
  <dcterms:created xsi:type="dcterms:W3CDTF">2020-10-31T15:04:00Z</dcterms:created>
  <dcterms:modified xsi:type="dcterms:W3CDTF">2020-10-31T15:05:00Z</dcterms:modified>
</cp:coreProperties>
</file>